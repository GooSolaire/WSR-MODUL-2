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0401853D" w:rsidR="00E65B95" w:rsidRDefault="00395A8F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5-й Региональный чемпионат профессионального мастерства Краснодарского края по стандартам </w:t>
      </w:r>
      <w:r>
        <w:rPr>
          <w:rFonts w:cs="Arial"/>
          <w:sz w:val="40"/>
          <w:szCs w:val="40"/>
          <w:lang w:val="en-US"/>
        </w:rPr>
        <w:t>WorldSkills</w:t>
      </w:r>
      <w:r w:rsidRPr="009E574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en-US"/>
        </w:rPr>
        <w:t>Russia</w:t>
      </w:r>
      <w:r w:rsidRPr="009E5740">
        <w:rPr>
          <w:rFonts w:cs="Arial"/>
          <w:sz w:val="40"/>
          <w:szCs w:val="40"/>
          <w:lang w:val="ru-RU"/>
        </w:rPr>
        <w:t xml:space="preserve"> 201</w:t>
      </w:r>
      <w:r>
        <w:rPr>
          <w:rFonts w:cs="Arial"/>
          <w:sz w:val="40"/>
          <w:szCs w:val="40"/>
          <w:lang w:val="ru-RU"/>
        </w:rPr>
        <w:t>9</w:t>
      </w:r>
    </w:p>
    <w:p w14:paraId="14C11C19" w14:textId="31B5E81A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395A8F">
        <w:rPr>
          <w:rFonts w:cs="Arial"/>
          <w:sz w:val="40"/>
          <w:szCs w:val="40"/>
          <w:lang w:val="ru-RU"/>
        </w:rPr>
        <w:t>2</w:t>
      </w:r>
      <w:bookmarkStart w:id="0" w:name="_GoBack"/>
      <w:bookmarkEnd w:id="0"/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 w:rsidR="005E06AB">
        <w:rPr>
          <w:rFonts w:cs="Arial"/>
          <w:sz w:val="40"/>
          <w:szCs w:val="40"/>
          <w:lang w:val="ru-RU"/>
        </w:rPr>
        <w:t>сервера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4E7D4F">
      <w:pPr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3A682A9B" w:rsidR="00C47C3D" w:rsidRPr="00B170CD" w:rsidRDefault="004E7D4F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 w:rsidRPr="004E7D4F">
        <w:rPr>
          <w:rFonts w:cs="Arial"/>
        </w:rPr>
        <w:t>WSR</w:t>
      </w:r>
      <w:r w:rsidRPr="00CE5C79">
        <w:rPr>
          <w:rFonts w:cs="Arial"/>
          <w:lang w:val="en-US"/>
        </w:rPr>
        <w:t>_</w:t>
      </w:r>
      <w:r w:rsidRPr="004E7D4F">
        <w:rPr>
          <w:rFonts w:cs="Arial"/>
        </w:rPr>
        <w:t>NC</w:t>
      </w:r>
      <w:r w:rsidRPr="00CE5C79">
        <w:rPr>
          <w:rFonts w:cs="Arial"/>
          <w:lang w:val="en-US"/>
        </w:rPr>
        <w:t>_2019_</w:t>
      </w:r>
      <w:r w:rsidRPr="004E7D4F">
        <w:rPr>
          <w:rFonts w:cs="Arial"/>
        </w:rPr>
        <w:t>TP</w:t>
      </w:r>
      <w:r w:rsidRPr="00CE5C79">
        <w:rPr>
          <w:rFonts w:cs="Arial"/>
          <w:lang w:val="en-US"/>
        </w:rPr>
        <w:t>17_</w:t>
      </w:r>
      <w:r w:rsidRPr="004E7D4F">
        <w:rPr>
          <w:rFonts w:cs="Arial"/>
        </w:rPr>
        <w:t>SERVER</w:t>
      </w:r>
      <w:r w:rsidRPr="00CE5C79">
        <w:rPr>
          <w:rFonts w:cs="Arial"/>
          <w:lang w:val="en-US"/>
        </w:rPr>
        <w:t>_</w:t>
      </w:r>
      <w:r w:rsidRPr="004E7D4F">
        <w:rPr>
          <w:rFonts w:cs="Arial"/>
        </w:rPr>
        <w:t>SIDE</w:t>
      </w:r>
      <w:r w:rsidRPr="00CE5C79">
        <w:rPr>
          <w:rFonts w:cs="Arial"/>
          <w:lang w:val="en-US"/>
        </w:rPr>
        <w:t>_2_</w:t>
      </w:r>
      <w:r w:rsidRPr="004E7D4F">
        <w:rPr>
          <w:rFonts w:cs="Arial"/>
        </w:rPr>
        <w:t>MODULE</w:t>
      </w:r>
      <w:r w:rsidRPr="00CE5C79">
        <w:rPr>
          <w:rFonts w:cs="Arial"/>
          <w:lang w:val="en-US"/>
        </w:rPr>
        <w:t>.</w:t>
      </w:r>
      <w:r w:rsidRPr="004E7D4F">
        <w:rPr>
          <w:rFonts w:cs="Arial"/>
        </w:rPr>
        <w:t>docx</w:t>
      </w:r>
      <w:r w:rsidRPr="00CE5C79">
        <w:rPr>
          <w:rFonts w:cs="Arial"/>
          <w:lang w:val="en-US"/>
        </w:rPr>
        <w:t xml:space="preserve"> – </w:t>
      </w:r>
      <w:r>
        <w:rPr>
          <w:rFonts w:cs="Arial"/>
          <w:lang w:val="ru-RU"/>
        </w:rPr>
        <w:t>Задание</w:t>
      </w:r>
      <w:r w:rsidRPr="004E7D4F">
        <w:rPr>
          <w:rFonts w:cs="Arial"/>
        </w:rPr>
        <w:t xml:space="preserve"> 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77777777" w:rsid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58FFE93E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>Пару месяцев назад в России был принят закон «об автономном рунете». Закон предусматривает создание инфраструктуры, которая гарантирует работоспособность российского сегмента интернета в случае потери доступа к зарубежным серверам из-за поломок или намеренных действий извне.</w:t>
      </w:r>
    </w:p>
    <w:p w14:paraId="6CA3C2B1" w14:textId="77777777" w:rsidR="005E06AB" w:rsidRPr="005E06AB" w:rsidRDefault="005E06AB" w:rsidP="005E06AB">
      <w:pPr>
        <w:spacing w:after="0" w:line="240" w:lineRule="auto"/>
        <w:rPr>
          <w:lang w:val="ru-RU"/>
        </w:rPr>
      </w:pPr>
    </w:p>
    <w:p w14:paraId="6170F1F7" w14:textId="3A38A72B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>Компания “</w:t>
      </w:r>
      <w:r w:rsidR="00964F98">
        <w:rPr>
          <w:lang w:val="en-US"/>
        </w:rPr>
        <w:t>Seotlt</w:t>
      </w:r>
      <w:r w:rsidRPr="005E06AB">
        <w:rPr>
          <w:lang w:val="ru-RU"/>
        </w:rPr>
        <w:t xml:space="preserve">” решила разработать фотосервис, который позволит людям регистрироваться в нем, загружать фотографии, модифицировать их и делиться ими с другими пользователями. </w:t>
      </w:r>
    </w:p>
    <w:p w14:paraId="44FF7FB3" w14:textId="77777777" w:rsidR="005E06AB" w:rsidRPr="005E06AB" w:rsidRDefault="005E06AB" w:rsidP="005E06AB">
      <w:pPr>
        <w:spacing w:after="0" w:line="240" w:lineRule="auto"/>
        <w:rPr>
          <w:lang w:val="ru-RU"/>
        </w:rPr>
      </w:pPr>
    </w:p>
    <w:p w14:paraId="6A8BA8AC" w14:textId="435F4BA0" w:rsid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>Вам необходимо разработать RESTful API для сервиса.</w:t>
      </w:r>
    </w:p>
    <w:p w14:paraId="39E511C4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246745E7" w14:textId="2F0B75B3" w:rsidR="00174E37" w:rsidRPr="00EE1D0E" w:rsidRDefault="00174E37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 w:rsidR="005E06AB">
        <w:rPr>
          <w:rFonts w:cs="Arial"/>
          <w:lang w:val="en-US"/>
        </w:rPr>
        <w:t>PHP</w:t>
      </w:r>
      <w:r w:rsidR="005E06AB" w:rsidRPr="005E06AB">
        <w:rPr>
          <w:rFonts w:cs="Arial"/>
          <w:lang w:val="ru-RU"/>
        </w:rPr>
        <w:t xml:space="preserve">, </w:t>
      </w:r>
      <w:r w:rsidR="005E06AB">
        <w:rPr>
          <w:rFonts w:cs="Arial"/>
          <w:lang w:val="en-US"/>
        </w:rPr>
        <w:t>Python</w:t>
      </w:r>
    </w:p>
    <w:p w14:paraId="4AD9C947" w14:textId="33BDFEAA" w:rsidR="000135E2" w:rsidRDefault="00AB0522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</w:t>
      </w:r>
      <w:r w:rsidR="005E06AB">
        <w:rPr>
          <w:rFonts w:cs="Arial"/>
          <w:lang w:val="ru-RU"/>
        </w:rPr>
        <w:t xml:space="preserve"> на выполнение</w:t>
      </w:r>
      <w:r>
        <w:rPr>
          <w:rFonts w:cs="Arial"/>
          <w:lang w:val="ru-RU"/>
        </w:rPr>
        <w:t xml:space="preserve"> модуля: </w:t>
      </w:r>
      <w:r w:rsidR="005E06AB">
        <w:rPr>
          <w:rFonts w:cs="Arial"/>
          <w:lang w:val="ru-RU"/>
        </w:rPr>
        <w:t>3 часа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61AF4D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Вашей задачей является создание RESTful API для вышеописанного сервиса. Документация с описанием API предоставляется вам в приложении к заданию.</w:t>
      </w:r>
    </w:p>
    <w:p w14:paraId="532ECC05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4555B8B7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Вместо {service} необходимо подставить xxxxx-m2.wsr.ru/api, где xxxxx - это ваш логин.</w:t>
      </w:r>
    </w:p>
    <w:p w14:paraId="049C1076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7230396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Заказчик хочет в дальнейшем использовать разработанное API совместно с другими сервисами. Поэтому при написании API вам необходимо разрешить кросс-доменные запросы (CORS) для обращения с другого домена.</w:t>
      </w:r>
    </w:p>
    <w:p w14:paraId="3F165F7C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5859EDB0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Ниже описаны некоторые нюансы логики взаимодействия с API:</w:t>
      </w:r>
    </w:p>
    <w:p w14:paraId="0D006A62" w14:textId="77777777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создании фото название по умолчанию должно быть “Untitled”</w:t>
      </w:r>
    </w:p>
    <w:p w14:paraId="63FDE53A" w14:textId="6C613B4C" w:rsidR="005E06AB" w:rsidRPr="006C519A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 xml:space="preserve">Все загруженные фотографии </w:t>
      </w:r>
      <w:r w:rsidRPr="006C519A">
        <w:rPr>
          <w:rFonts w:cs="Arial"/>
          <w:lang w:val="ru-RU"/>
        </w:rPr>
        <w:t xml:space="preserve">сохраняются </w:t>
      </w:r>
      <w:r w:rsidR="008622D2" w:rsidRPr="006C519A">
        <w:rPr>
          <w:rFonts w:cs="Arial"/>
          <w:lang w:val="ru-RU"/>
        </w:rPr>
        <w:t xml:space="preserve">с уникальным именем файла </w:t>
      </w:r>
      <w:r w:rsidRPr="006C519A">
        <w:rPr>
          <w:rFonts w:cs="Arial"/>
          <w:lang w:val="ru-RU"/>
        </w:rPr>
        <w:t>на сервер в папку “xxx-m</w:t>
      </w:r>
      <w:r w:rsidR="008622D2" w:rsidRPr="006C519A">
        <w:rPr>
          <w:rFonts w:cs="Arial"/>
          <w:lang w:val="ru-RU"/>
        </w:rPr>
        <w:t>2</w:t>
      </w:r>
      <w:r w:rsidRPr="006C519A">
        <w:rPr>
          <w:rFonts w:cs="Arial"/>
          <w:lang w:val="ru-RU"/>
        </w:rPr>
        <w:t>/photos”, где xxx - ваш логин</w:t>
      </w:r>
    </w:p>
    <w:p w14:paraId="1E4FC1AE" w14:textId="2C35AC8B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Измененная фотография на сервере конвертируется в png и сохраняется на сервере</w:t>
      </w:r>
      <w:r w:rsidR="008622D2">
        <w:rPr>
          <w:rFonts w:cs="Arial"/>
          <w:lang w:val="ru-RU"/>
        </w:rPr>
        <w:t xml:space="preserve"> в ту же папку</w:t>
      </w:r>
      <w:r w:rsidRPr="005E06AB">
        <w:rPr>
          <w:rFonts w:cs="Arial"/>
          <w:lang w:val="ru-RU"/>
        </w:rPr>
        <w:t>.</w:t>
      </w:r>
    </w:p>
    <w:p w14:paraId="74C6015B" w14:textId="2097B0B5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Пользователь не может изменит</w:t>
      </w:r>
      <w:r w:rsidR="005517E8">
        <w:rPr>
          <w:rFonts w:cs="Arial"/>
          <w:lang w:val="ru-RU"/>
        </w:rPr>
        <w:t>ь</w:t>
      </w:r>
      <w:r w:rsidRPr="005E06AB">
        <w:rPr>
          <w:rFonts w:cs="Arial"/>
          <w:lang w:val="ru-RU"/>
        </w:rPr>
        <w:t>, удалить и поделиться фотографией, если не является её владельцем.</w:t>
      </w:r>
    </w:p>
    <w:p w14:paraId="1C417B5D" w14:textId="7AFFB813" w:rsidR="00612B6D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поиске, пользователь не видит себя в списке.</w:t>
      </w: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671D1E08" w14:textId="77777777" w:rsidR="005E06AB" w:rsidRPr="005E06AB" w:rsidRDefault="005E06AB" w:rsidP="005E06AB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Ваша работа должна быть доступна по адресу </w:t>
      </w:r>
      <w:hyperlink r:id="rId12" w:history="1">
        <w:r w:rsidRPr="005E06AB">
          <w:rPr>
            <w:rFonts w:ascii="Arial" w:hAnsi="Arial" w:cstheme="minorBidi"/>
            <w:sz w:val="20"/>
            <w:szCs w:val="22"/>
            <w:lang w:val="ru-RU" w:eastAsia="en-US"/>
          </w:rPr>
          <w:t>http://xxxx-m2.wsr.ru</w:t>
        </w:r>
      </w:hyperlink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, где </w:t>
      </w:r>
      <w:proofErr w:type="spellStart"/>
      <w:r w:rsidRPr="005E06AB">
        <w:rPr>
          <w:rFonts w:ascii="Arial" w:hAnsi="Arial" w:cstheme="minorBidi"/>
          <w:sz w:val="20"/>
          <w:szCs w:val="22"/>
          <w:lang w:val="ru-RU" w:eastAsia="en-US"/>
        </w:rPr>
        <w:t>xxxx</w:t>
      </w:r>
      <w:proofErr w:type="spellEnd"/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 – ваш логин.</w:t>
      </w:r>
    </w:p>
    <w:p w14:paraId="6315FC1C" w14:textId="77777777" w:rsidR="005E06AB" w:rsidRPr="005E06AB" w:rsidRDefault="005E06AB" w:rsidP="005E06AB">
      <w:pPr>
        <w:rPr>
          <w:lang w:val="ru-RU"/>
        </w:rPr>
      </w:pPr>
      <w:r w:rsidRPr="005E06AB">
        <w:rPr>
          <w:lang w:val="ru-RU"/>
        </w:rPr>
        <w:br/>
        <w:t>Вы можете использовать только следующие библиотеки и фреймворки: Yii2 basic, Laravel 5, Django.</w:t>
      </w:r>
    </w:p>
    <w:p w14:paraId="35D37EC2" w14:textId="77777777" w:rsidR="005E06AB" w:rsidRDefault="005E06AB">
      <w:pPr>
        <w:spacing w:after="16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br w:type="page"/>
      </w: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0D2BE685" w:rsidR="00612B6D" w:rsidRPr="00467108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75</w:t>
            </w:r>
          </w:p>
        </w:tc>
        <w:tc>
          <w:tcPr>
            <w:tcW w:w="1985" w:type="dxa"/>
          </w:tcPr>
          <w:p w14:paraId="1629D500" w14:textId="28B2AA9A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25</w:t>
            </w:r>
          </w:p>
        </w:tc>
        <w:tc>
          <w:tcPr>
            <w:tcW w:w="1885" w:type="dxa"/>
          </w:tcPr>
          <w:p w14:paraId="5DDD27A8" w14:textId="02095722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7952DBB0" w:rsidR="00612B6D" w:rsidRPr="00BD3427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20800ABB" w:rsidR="00612B6D" w:rsidRPr="00BD3427" w:rsidRDefault="00E155BB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7D0ABC8A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05847983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E118834" w14:textId="429475B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1B88972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0AD977F0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3C770C62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097A483C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019953D8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5A4AA2EC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41755AC9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3C47E64B" w:rsidR="00612B6D" w:rsidRPr="00A869DF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11AF2308" w:rsidR="00612B6D" w:rsidRPr="00A869DF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74214B05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5E06AB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458B6862" w14:textId="274E8FAC" w:rsidR="00612B6D" w:rsidRPr="00E155BB" w:rsidRDefault="00E155BB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11</w:t>
            </w:r>
            <w:r w:rsidR="00A869DF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10304C6C" w14:textId="5F4DAAC8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13</w:t>
            </w:r>
            <w:r w:rsidR="005E06AB">
              <w:rPr>
                <w:b/>
                <w:szCs w:val="20"/>
              </w:rPr>
              <w:t>.0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BE31" w14:textId="77777777" w:rsidR="0035610B" w:rsidRDefault="0035610B" w:rsidP="00313492">
      <w:r>
        <w:separator/>
      </w:r>
    </w:p>
    <w:p w14:paraId="1F213AF0" w14:textId="77777777" w:rsidR="0035610B" w:rsidRDefault="0035610B" w:rsidP="00313492"/>
    <w:p w14:paraId="58DEDA8F" w14:textId="77777777" w:rsidR="0035610B" w:rsidRDefault="0035610B"/>
  </w:endnote>
  <w:endnote w:type="continuationSeparator" w:id="0">
    <w:p w14:paraId="02953ABB" w14:textId="77777777" w:rsidR="0035610B" w:rsidRDefault="0035610B" w:rsidP="00313492">
      <w:r>
        <w:continuationSeparator/>
      </w:r>
    </w:p>
    <w:p w14:paraId="31FABBD3" w14:textId="77777777" w:rsidR="0035610B" w:rsidRDefault="0035610B" w:rsidP="00313492"/>
    <w:p w14:paraId="7B0467B7" w14:textId="77777777" w:rsidR="0035610B" w:rsidRDefault="0035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LT Com 45 Light">
    <w:altName w:val="Times New Roman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2FA9F6D8" w:rsidR="00477340" w:rsidRPr="00893901" w:rsidRDefault="00477340" w:rsidP="005E06AB">
          <w:pPr>
            <w:pStyle w:val="aa"/>
          </w:pPr>
          <w:r>
            <w:t>WS</w:t>
          </w:r>
          <w:r w:rsidR="0027018C">
            <w:rPr>
              <w:lang w:val="en-US"/>
            </w:rPr>
            <w:t>R_NC</w:t>
          </w:r>
          <w:r w:rsidR="0082114E">
            <w:t>2019</w:t>
          </w:r>
          <w:r>
            <w:t>_TP17_</w:t>
          </w:r>
          <w:r w:rsidR="005E06AB">
            <w:rPr>
              <w:lang w:val="en-US"/>
            </w:rPr>
            <w:t>SERVER</w:t>
          </w:r>
          <w:r>
            <w:t>_SIDE</w:t>
          </w:r>
          <w:r w:rsidR="005E06AB">
            <w:t>_2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20CF52EB" w:rsidR="00477340" w:rsidRPr="0082114E" w:rsidRDefault="009A3D15" w:rsidP="0082114E">
          <w:pPr>
            <w:pStyle w:val="aa"/>
            <w:jc w:val="center"/>
            <w:rPr>
              <w:lang w:val="ru-RU"/>
            </w:rPr>
          </w:pPr>
          <w:r>
            <w:t>Date: 1</w:t>
          </w:r>
          <w:r w:rsidR="005E06AB">
            <w:rPr>
              <w:lang w:val="ru-RU"/>
            </w:rPr>
            <w:t>8</w:t>
          </w:r>
          <w:r w:rsidR="00477340">
            <w:t>.0</w:t>
          </w:r>
          <w:r w:rsidR="0082114E">
            <w:rPr>
              <w:lang w:val="ru-RU"/>
            </w:rPr>
            <w:t>5</w:t>
          </w:r>
          <w:r w:rsidR="00477340">
            <w:t>.1</w:t>
          </w:r>
          <w:r w:rsidR="0082114E">
            <w:rPr>
              <w:lang w:val="ru-RU"/>
            </w:rPr>
            <w:t>9</w:t>
          </w: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CE5C79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CE5C79">
              <w:rPr>
                <w:noProof/>
              </w:rPr>
              <w:t>3</w:t>
            </w:r>
          </w:fldSimple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25B32398" w:rsidR="00E253F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 w:rsidR="00E253FA">
      <w:rPr>
        <w:sz w:val="16"/>
        <w:szCs w:val="16"/>
      </w:rPr>
      <w:t>2019</w:t>
    </w:r>
    <w:r>
      <w:rPr>
        <w:sz w:val="16"/>
        <w:szCs w:val="16"/>
      </w:rPr>
      <w:t>_TP17_</w:t>
    </w:r>
    <w:r w:rsidR="005E06AB">
      <w:rPr>
        <w:sz w:val="16"/>
        <w:szCs w:val="16"/>
        <w:lang w:val="en-US"/>
      </w:rPr>
      <w:t>SERVER_SIDE_2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06F7" w14:textId="77777777" w:rsidR="0035610B" w:rsidRDefault="0035610B">
      <w:r>
        <w:separator/>
      </w:r>
    </w:p>
  </w:footnote>
  <w:footnote w:type="continuationSeparator" w:id="0">
    <w:p w14:paraId="621A30EE" w14:textId="77777777" w:rsidR="0035610B" w:rsidRDefault="0035610B" w:rsidP="00313492">
      <w:r>
        <w:continuationSeparator/>
      </w:r>
    </w:p>
    <w:p w14:paraId="21D3FC18" w14:textId="77777777" w:rsidR="0035610B" w:rsidRDefault="0035610B" w:rsidP="00313492"/>
    <w:p w14:paraId="5C7AF231" w14:textId="77777777" w:rsidR="0035610B" w:rsidRDefault="003561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610B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(white)" style="position:absolute;margin-left:455.4pt;margin-top:-9.75pt;width:66pt;height:73.05pt;z-index:-251652096;mso-wrap-edited:f;mso-width-percent:0;mso-height-percent:0;mso-position-horizontal-relative:text;mso-position-vertical-relative:text;mso-width-percent:0;mso-height-percent:0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35610B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(black)" style="position:absolute;margin-left:411.45pt;margin-top:-18pt;width:67.65pt;height:74.9pt;z-index:-251650048;mso-wrap-edited:f;mso-width-percent:0;mso-height-percent:0;mso-width-percent:0;mso-height-percent:0">
          <v:imagedata r:id="rId1" o:title="(black)"/>
        </v:shape>
      </w:pict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D96FA3"/>
    <w:multiLevelType w:val="multilevel"/>
    <w:tmpl w:val="24C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C6535"/>
    <w:multiLevelType w:val="multilevel"/>
    <w:tmpl w:val="DD963F12"/>
    <w:numStyleLink w:val="ListBullets"/>
  </w:abstractNum>
  <w:abstractNum w:abstractNumId="32" w15:restartNumberingAfterBreak="0">
    <w:nsid w:val="4BD15136"/>
    <w:multiLevelType w:val="multilevel"/>
    <w:tmpl w:val="DD963F12"/>
    <w:numStyleLink w:val="ListBullets"/>
  </w:abstractNum>
  <w:abstractNum w:abstractNumId="33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2"/>
  </w:num>
  <w:num w:numId="19">
    <w:abstractNumId w:val="17"/>
  </w:num>
  <w:num w:numId="20">
    <w:abstractNumId w:val="36"/>
  </w:num>
  <w:num w:numId="21">
    <w:abstractNumId w:val="35"/>
  </w:num>
  <w:num w:numId="22">
    <w:abstractNumId w:val="40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3"/>
  </w:num>
  <w:num w:numId="32">
    <w:abstractNumId w:val="43"/>
  </w:num>
  <w:num w:numId="33">
    <w:abstractNumId w:val="16"/>
  </w:num>
  <w:num w:numId="34">
    <w:abstractNumId w:val="23"/>
  </w:num>
  <w:num w:numId="35">
    <w:abstractNumId w:val="14"/>
  </w:num>
  <w:num w:numId="36">
    <w:abstractNumId w:val="32"/>
  </w:num>
  <w:num w:numId="37">
    <w:abstractNumId w:val="21"/>
  </w:num>
  <w:num w:numId="38">
    <w:abstractNumId w:val="31"/>
  </w:num>
  <w:num w:numId="39">
    <w:abstractNumId w:val="44"/>
  </w:num>
  <w:num w:numId="40">
    <w:abstractNumId w:val="24"/>
  </w:num>
  <w:num w:numId="41">
    <w:abstractNumId w:val="24"/>
  </w:num>
  <w:num w:numId="42">
    <w:abstractNumId w:val="41"/>
  </w:num>
  <w:num w:numId="43">
    <w:abstractNumId w:val="28"/>
  </w:num>
  <w:num w:numId="44">
    <w:abstractNumId w:val="37"/>
  </w:num>
  <w:num w:numId="45">
    <w:abstractNumId w:val="38"/>
  </w:num>
  <w:num w:numId="46">
    <w:abstractNumId w:val="34"/>
  </w:num>
  <w:num w:numId="47">
    <w:abstractNumId w:val="1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0F14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10B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95A8F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5F91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2D2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4F98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875A3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0E3D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E5C79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F254C7"/>
  <w15:docId w15:val="{D910F5C0-D93E-9C49-A57D-47BD136B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semiHidden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xx-m2.ws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FF2A-44E4-6A41-88B3-2F7BE4D0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C:\Users\Luise\Dropbox (WS Secretariat)\WS\Templates\Focus on Competitions and Projects\CAP_doc_cover_v2.0.dotx</Template>
  <TotalTime>5498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Microsoft Office User</cp:lastModifiedBy>
  <cp:revision>85</cp:revision>
  <cp:lastPrinted>2015-07-28T06:16:00Z</cp:lastPrinted>
  <dcterms:created xsi:type="dcterms:W3CDTF">2017-10-12T06:57:00Z</dcterms:created>
  <dcterms:modified xsi:type="dcterms:W3CDTF">2019-09-29T15:21:00Z</dcterms:modified>
</cp:coreProperties>
</file>